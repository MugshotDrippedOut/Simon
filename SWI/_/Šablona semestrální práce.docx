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5387"/>
      </w:tblGrid>
      <w:tr w:rsidR="00F03DA6">
        <w:trPr>
          <w:trHeight w:hRule="exact" w:val="2835"/>
        </w:trPr>
        <w:tc>
          <w:tcPr>
            <w:tcW w:w="9640" w:type="dxa"/>
            <w:gridSpan w:val="2"/>
          </w:tcPr>
          <w:p w:rsidR="00F03DA6" w:rsidRDefault="00F03DA6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rPr>
                <w:rFonts w:ascii="Arial Narrow" w:hAnsi="Arial Narrow" w:cs="Arial Narrow"/>
                <w:bCs w:val="0"/>
                <w:iCs w:val="0"/>
              </w:rPr>
            </w:pPr>
          </w:p>
        </w:tc>
      </w:tr>
      <w:bookmarkStart w:id="0" w:name="Nazev"/>
      <w:tr w:rsidR="00F03DA6">
        <w:trPr>
          <w:trHeight w:hRule="exact" w:val="2835"/>
        </w:trPr>
        <w:tc>
          <w:tcPr>
            <w:tcW w:w="9640" w:type="dxa"/>
            <w:gridSpan w:val="2"/>
            <w:vAlign w:val="center"/>
          </w:tcPr>
          <w:p w:rsidR="00F03DA6" w:rsidRDefault="00F03DA6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sz w:val="48"/>
                <w:szCs w:val="48"/>
              </w:rPr>
              <w:fldChar w:fldCharType="begin">
                <w:ffData>
                  <w:name w:val="Nazev"/>
                  <w:enabled/>
                  <w:calcOnExit w:val="0"/>
                  <w:textInput>
                    <w:default w:val="Název práce (max. 2 řádky)"/>
                  </w:textInput>
                </w:ffData>
              </w:fldChar>
            </w:r>
            <w:r>
              <w:rPr>
                <w:rFonts w:ascii="Arial Narrow" w:hAnsi="Arial Narrow" w:cs="Arial Narrow"/>
                <w:b/>
                <w:bCs/>
                <w:sz w:val="48"/>
                <w:szCs w:val="48"/>
              </w:rPr>
              <w:instrText xml:space="preserve"> FORMTEXT </w:instrText>
            </w:r>
            <w:r>
              <w:rPr>
                <w:rFonts w:ascii="Arial Narrow" w:hAnsi="Arial Narrow" w:cs="Arial Narrow"/>
                <w:b/>
                <w:bCs/>
                <w:sz w:val="48"/>
                <w:szCs w:val="48"/>
              </w:rPr>
            </w:r>
            <w:r>
              <w:rPr>
                <w:rFonts w:ascii="Arial Narrow" w:hAnsi="Arial Narrow" w:cs="Arial Narrow"/>
                <w:b/>
                <w:bCs/>
                <w:sz w:val="48"/>
                <w:szCs w:val="48"/>
              </w:rPr>
              <w:fldChar w:fldCharType="separate"/>
            </w:r>
            <w:r>
              <w:rPr>
                <w:rFonts w:ascii="Arial Narrow" w:hAnsi="Arial Narrow" w:cs="Arial Narrow"/>
                <w:b/>
                <w:bCs/>
                <w:noProof/>
                <w:sz w:val="48"/>
                <w:szCs w:val="48"/>
              </w:rPr>
              <w:t>Název práce (max. 2 řádky)</w:t>
            </w:r>
            <w:r>
              <w:rPr>
                <w:rFonts w:ascii="Arial Narrow" w:hAnsi="Arial Narrow" w:cs="Arial Narrow"/>
                <w:b/>
                <w:bCs/>
                <w:sz w:val="48"/>
                <w:szCs w:val="48"/>
              </w:rPr>
              <w:fldChar w:fldCharType="end"/>
            </w:r>
            <w:bookmarkEnd w:id="0"/>
          </w:p>
        </w:tc>
      </w:tr>
      <w:tr w:rsidR="00F03DA6">
        <w:trPr>
          <w:trHeight w:hRule="exact" w:val="567"/>
        </w:trPr>
        <w:tc>
          <w:tcPr>
            <w:tcW w:w="9640" w:type="dxa"/>
            <w:gridSpan w:val="2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bookmarkStart w:id="1" w:name="Jmeno"/>
      <w:tr w:rsidR="00F03DA6">
        <w:trPr>
          <w:trHeight w:hRule="exact" w:val="1418"/>
        </w:trPr>
        <w:tc>
          <w:tcPr>
            <w:tcW w:w="9640" w:type="dxa"/>
            <w:gridSpan w:val="2"/>
            <w:vAlign w:val="center"/>
          </w:tcPr>
          <w:p w:rsidR="00F03DA6" w:rsidRDefault="00F03DA6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fldChar w:fldCharType="begin">
                <w:ffData>
                  <w:name w:val="Jmeno"/>
                  <w:enabled/>
                  <w:calcOnExit w:val="0"/>
                  <w:textInput>
                    <w:default w:val="Titul Jméno Příjmení"/>
                  </w:textInput>
                </w:ffData>
              </w:fldChar>
            </w:r>
            <w:r>
              <w:rPr>
                <w:rFonts w:ascii="Arial Narrow" w:hAnsi="Arial Narrow" w:cs="Arial Narrow"/>
                <w:sz w:val="40"/>
                <w:szCs w:val="40"/>
              </w:rPr>
              <w:instrText xml:space="preserve"> FORMTEXT </w:instrText>
            </w:r>
            <w:r>
              <w:rPr>
                <w:rFonts w:ascii="Arial Narrow" w:hAnsi="Arial Narrow" w:cs="Arial Narrow"/>
                <w:sz w:val="40"/>
                <w:szCs w:val="40"/>
              </w:rPr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separate"/>
            </w:r>
            <w:r>
              <w:rPr>
                <w:rFonts w:ascii="Arial Narrow" w:hAnsi="Arial Narrow" w:cs="Arial Narrow"/>
                <w:noProof/>
                <w:sz w:val="40"/>
                <w:szCs w:val="40"/>
              </w:rPr>
              <w:t>Titul Jméno Příjmení</w:t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end"/>
            </w:r>
            <w:bookmarkEnd w:id="1"/>
          </w:p>
        </w:tc>
      </w:tr>
      <w:tr w:rsidR="00F03DA6">
        <w:trPr>
          <w:trHeight w:hRule="exact" w:val="3969"/>
        </w:trPr>
        <w:tc>
          <w:tcPr>
            <w:tcW w:w="9640" w:type="dxa"/>
            <w:gridSpan w:val="2"/>
            <w:tcBorders>
              <w:bottom w:val="single" w:sz="8" w:space="0" w:color="auto"/>
            </w:tcBorders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F03DA6">
        <w:trPr>
          <w:trHeight w:hRule="exact" w:val="108"/>
        </w:trPr>
        <w:tc>
          <w:tcPr>
            <w:tcW w:w="4253" w:type="dxa"/>
            <w:tcBorders>
              <w:top w:val="single" w:sz="8" w:space="0" w:color="auto"/>
            </w:tcBorders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387" w:type="dxa"/>
            <w:tcBorders>
              <w:top w:val="single" w:sz="8" w:space="0" w:color="auto"/>
            </w:tcBorders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F03DA6">
        <w:trPr>
          <w:trHeight w:hRule="exact" w:val="930"/>
        </w:trPr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:rsidR="00F03DA6" w:rsidRDefault="00D20326">
            <w:pPr>
              <w:spacing w:after="0" w:line="240" w:lineRule="auto"/>
              <w:ind w:left="284" w:right="284"/>
              <w:rPr>
                <w:rFonts w:ascii="Arial Narrow" w:hAnsi="Arial Narrow" w:cs="Arial Narrow"/>
                <w:sz w:val="32"/>
                <w:szCs w:val="32"/>
              </w:rPr>
            </w:pPr>
            <w:r>
              <w:rPr>
                <w:rFonts w:ascii="Arial Narrow" w:hAnsi="Arial Narrow" w:cs="Arial Narrow"/>
                <w:sz w:val="32"/>
                <w:szCs w:val="32"/>
              </w:rPr>
              <w:t>Semestrální práce</w:t>
            </w:r>
          </w:p>
          <w:p w:rsidR="00F03DA6" w:rsidRDefault="00C20974">
            <w:pPr>
              <w:spacing w:after="0" w:line="240" w:lineRule="auto"/>
              <w:ind w:left="284" w:right="284"/>
              <w:rPr>
                <w:rFonts w:ascii="Arial Narrow" w:hAnsi="Arial Narrow" w:cs="Arial Narrow"/>
                <w:sz w:val="32"/>
                <w:szCs w:val="32"/>
              </w:rPr>
            </w:pPr>
            <w:r>
              <w:rPr>
                <w:rFonts w:ascii="Arial Narrow" w:hAnsi="Arial Narrow" w:cs="Arial Narrow"/>
                <w:sz w:val="32"/>
                <w:szCs w:val="32"/>
              </w:rPr>
              <w:fldChar w:fldCharType="begin">
                <w:ffData>
                  <w:name w:val="Rok"/>
                  <w:enabled/>
                  <w:calcOnExit w:val="0"/>
                  <w:textInput>
                    <w:default w:val="202x"/>
                  </w:textInput>
                </w:ffData>
              </w:fldChar>
            </w:r>
            <w:bookmarkStart w:id="2" w:name="Rok"/>
            <w:r>
              <w:rPr>
                <w:rFonts w:ascii="Arial Narrow" w:hAnsi="Arial Narrow" w:cs="Arial Narrow"/>
                <w:sz w:val="32"/>
                <w:szCs w:val="32"/>
              </w:rPr>
              <w:instrText xml:space="preserve"> FORMTEXT </w:instrText>
            </w:r>
            <w:r>
              <w:rPr>
                <w:rFonts w:ascii="Arial Narrow" w:hAnsi="Arial Narrow" w:cs="Arial Narrow"/>
                <w:sz w:val="32"/>
                <w:szCs w:val="32"/>
              </w:rPr>
            </w:r>
            <w:r>
              <w:rPr>
                <w:rFonts w:ascii="Arial Narrow" w:hAnsi="Arial Narrow" w:cs="Arial Narrow"/>
                <w:sz w:val="32"/>
                <w:szCs w:val="32"/>
              </w:rPr>
              <w:fldChar w:fldCharType="separate"/>
            </w:r>
            <w:r>
              <w:rPr>
                <w:rFonts w:ascii="Arial Narrow" w:hAnsi="Arial Narrow" w:cs="Arial Narrow"/>
                <w:noProof/>
                <w:sz w:val="32"/>
                <w:szCs w:val="32"/>
              </w:rPr>
              <w:t>202x</w:t>
            </w:r>
            <w:r>
              <w:rPr>
                <w:rFonts w:ascii="Arial Narrow" w:hAnsi="Arial Narrow" w:cs="Arial Narrow"/>
                <w:sz w:val="32"/>
                <w:szCs w:val="32"/>
              </w:rPr>
              <w:fldChar w:fldCharType="end"/>
            </w:r>
            <w:bookmarkEnd w:id="2"/>
          </w:p>
        </w:tc>
        <w:tc>
          <w:tcPr>
            <w:tcW w:w="5387" w:type="dxa"/>
            <w:tcBorders>
              <w:left w:val="single" w:sz="8" w:space="0" w:color="auto"/>
            </w:tcBorders>
            <w:vAlign w:val="center"/>
          </w:tcPr>
          <w:p w:rsidR="00F03DA6" w:rsidRDefault="00656C60">
            <w:pPr>
              <w:spacing w:after="0" w:line="240" w:lineRule="auto"/>
              <w:ind w:left="397" w:right="284"/>
              <w:rPr>
                <w:rFonts w:ascii="Arial Narrow" w:hAnsi="Arial Narrow" w:cs="Arial Narrow"/>
              </w:rPr>
            </w:pPr>
            <w:r w:rsidRPr="00A36758">
              <w:rPr>
                <w:noProof/>
              </w:rPr>
              <w:drawing>
                <wp:inline distT="0" distB="0" distL="0" distR="0">
                  <wp:extent cx="3053715" cy="491490"/>
                  <wp:effectExtent l="0" t="0" r="0" b="0"/>
                  <wp:docPr id="1" name="obrázek 1" descr="Popis: fai_logo_c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Popis: fai_logo_c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715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>
        <w:trPr>
          <w:trHeight w:hRule="exact" w:val="99"/>
        </w:trPr>
        <w:tc>
          <w:tcPr>
            <w:tcW w:w="4253" w:type="dxa"/>
            <w:tcBorders>
              <w:bottom w:val="single" w:sz="8" w:space="0" w:color="auto"/>
            </w:tcBorders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387" w:type="dxa"/>
            <w:tcBorders>
              <w:bottom w:val="single" w:sz="8" w:space="0" w:color="auto"/>
            </w:tcBorders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F03DA6">
        <w:trPr>
          <w:trHeight w:hRule="exact" w:val="1758"/>
        </w:trPr>
        <w:tc>
          <w:tcPr>
            <w:tcW w:w="9640" w:type="dxa"/>
            <w:gridSpan w:val="2"/>
            <w:tcBorders>
              <w:top w:val="single" w:sz="8" w:space="0" w:color="auto"/>
            </w:tcBorders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</w:tbl>
    <w:p w:rsidR="00F03DA6" w:rsidRDefault="00F03DA6">
      <w:pPr>
        <w:sectPr w:rsidR="00F03DA6"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:rsidR="00F03DA6" w:rsidRDefault="00F03DA6" w:rsidP="00D20326">
      <w:r>
        <w:br w:type="page"/>
      </w:r>
      <w:bookmarkStart w:id="3" w:name="_Toc37577729"/>
      <w:bookmarkStart w:id="4" w:name="_Toc88120440"/>
      <w:bookmarkStart w:id="5" w:name="_Toc88120677"/>
      <w:bookmarkStart w:id="6" w:name="_Toc88120889"/>
      <w:bookmarkStart w:id="7" w:name="_Toc88120993"/>
      <w:bookmarkStart w:id="8" w:name="_Toc88121036"/>
      <w:bookmarkStart w:id="9" w:name="_Toc88121173"/>
      <w:bookmarkStart w:id="10" w:name="_Toc88121547"/>
      <w:bookmarkStart w:id="11" w:name="_Toc88121604"/>
      <w:bookmarkStart w:id="12" w:name="_Toc88121742"/>
      <w:bookmarkStart w:id="13" w:name="_Toc88122008"/>
      <w:bookmarkStart w:id="14" w:name="_Toc88124611"/>
      <w:bookmarkStart w:id="15" w:name="_Toc88124648"/>
      <w:bookmarkStart w:id="16" w:name="_Toc88124798"/>
      <w:bookmarkStart w:id="17" w:name="_Toc88125781"/>
      <w:bookmarkStart w:id="18" w:name="_Toc88126301"/>
      <w:bookmarkStart w:id="19" w:name="_Toc88126452"/>
      <w:bookmarkStart w:id="20" w:name="_Toc88126519"/>
      <w:bookmarkStart w:id="21" w:name="_Toc88126548"/>
      <w:bookmarkStart w:id="22" w:name="_Toc88126764"/>
      <w:bookmarkStart w:id="23" w:name="_Toc88126854"/>
      <w:bookmarkStart w:id="24" w:name="_Toc88127095"/>
      <w:bookmarkStart w:id="25" w:name="_Toc88127138"/>
      <w:bookmarkStart w:id="26" w:name="_Toc88128503"/>
      <w:bookmarkStart w:id="27" w:name="_Toc107634140"/>
      <w:bookmarkStart w:id="28" w:name="_Toc107635157"/>
      <w:r>
        <w:lastRenderedPageBreak/>
        <w:t>OBSAH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D20326" w:rsidRDefault="00F03DA6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rPr>
          <w:bCs/>
          <w:szCs w:val="36"/>
        </w:rPr>
        <w:fldChar w:fldCharType="begin"/>
      </w:r>
      <w:r>
        <w:rPr>
          <w:bCs/>
          <w:szCs w:val="36"/>
        </w:rPr>
        <w:instrText xml:space="preserve"> TOC \h \z \t "Nadpis 1;2;Nadpis 2;3;Nadpis 3;4;Nadpis 4;5;Nadpis;2;Část;1" </w:instrText>
      </w:r>
      <w:r>
        <w:rPr>
          <w:bCs/>
          <w:szCs w:val="36"/>
        </w:rPr>
        <w:fldChar w:fldCharType="separate"/>
      </w:r>
      <w:hyperlink w:anchor="_Toc72142722" w:history="1">
        <w:r w:rsidR="00D20326" w:rsidRPr="00281697">
          <w:rPr>
            <w:rStyle w:val="Hypertextovodkaz"/>
          </w:rPr>
          <w:t>Úvod</w:t>
        </w:r>
        <w:r w:rsidR="00D20326">
          <w:rPr>
            <w:webHidden/>
          </w:rPr>
          <w:tab/>
        </w:r>
        <w:r w:rsidR="00D20326">
          <w:rPr>
            <w:webHidden/>
          </w:rPr>
          <w:fldChar w:fldCharType="begin"/>
        </w:r>
        <w:r w:rsidR="00D20326">
          <w:rPr>
            <w:webHidden/>
          </w:rPr>
          <w:instrText xml:space="preserve"> PAGEREF _Toc72142722 \h </w:instrText>
        </w:r>
        <w:r w:rsidR="00D20326">
          <w:rPr>
            <w:webHidden/>
          </w:rPr>
        </w:r>
        <w:r w:rsidR="00D20326">
          <w:rPr>
            <w:webHidden/>
          </w:rPr>
          <w:fldChar w:fldCharType="separate"/>
        </w:r>
        <w:r w:rsidR="00D20326">
          <w:rPr>
            <w:webHidden/>
          </w:rPr>
          <w:t>3</w:t>
        </w:r>
        <w:r w:rsidR="00D20326">
          <w:rPr>
            <w:webHidden/>
          </w:rPr>
          <w:fldChar w:fldCharType="end"/>
        </w:r>
      </w:hyperlink>
    </w:p>
    <w:p w:rsidR="00D20326" w:rsidRDefault="00D20326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72142723" w:history="1">
        <w:r w:rsidRPr="00281697">
          <w:rPr>
            <w:rStyle w:val="Hypertextovodkaz"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281697">
          <w:rPr>
            <w:rStyle w:val="Hypertextovodkaz"/>
          </w:rPr>
          <w:t>Nadpis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_Toc72142723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20326" w:rsidRDefault="00D20326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72142724" w:history="1">
        <w:r w:rsidRPr="00281697">
          <w:rPr>
            <w:rStyle w:val="Hypertextovodkaz"/>
          </w:rPr>
          <w:t>1.1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81697">
          <w:rPr>
            <w:rStyle w:val="Hypertextovodkaz"/>
          </w:rPr>
          <w:t>Podnadpis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_Toc72142724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20326" w:rsidRDefault="00D20326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72142725" w:history="1">
        <w:r w:rsidRPr="00281697">
          <w:rPr>
            <w:rStyle w:val="Hypertextovodkaz"/>
          </w:rPr>
          <w:t>1.2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81697">
          <w:rPr>
            <w:rStyle w:val="Hypertextovodkaz"/>
          </w:rPr>
          <w:t>Podnadpis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_Toc72142725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20326" w:rsidRDefault="00D20326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72142726" w:history="1">
        <w:r w:rsidRPr="00281697">
          <w:rPr>
            <w:rStyle w:val="Hypertextovodkaz"/>
          </w:rPr>
          <w:t>1.2.1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81697">
          <w:rPr>
            <w:rStyle w:val="Hypertextovodkaz"/>
          </w:rPr>
          <w:t>Podpodnadpis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_Toc72142726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20326" w:rsidRDefault="00D20326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72142727" w:history="1">
        <w:r w:rsidRPr="00281697">
          <w:rPr>
            <w:rStyle w:val="Hypertextovodkaz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281697">
          <w:rPr>
            <w:rStyle w:val="Hypertextovodkaz"/>
          </w:rPr>
          <w:t>Nadpis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_Toc72142727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20326" w:rsidRDefault="00D20326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72142728" w:history="1">
        <w:r w:rsidRPr="00281697">
          <w:rPr>
            <w:rStyle w:val="Hypertextovodkaz"/>
          </w:rPr>
          <w:t>2.1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81697">
          <w:rPr>
            <w:rStyle w:val="Hypertextovodkaz"/>
          </w:rPr>
          <w:t>Podnadpis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_Toc72142728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20326" w:rsidRDefault="00D20326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72142729" w:history="1">
        <w:r w:rsidRPr="00281697">
          <w:rPr>
            <w:rStyle w:val="Hypertextovodkaz"/>
          </w:rPr>
          <w:t>2.1.1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81697">
          <w:rPr>
            <w:rStyle w:val="Hypertextovodkaz"/>
          </w:rPr>
          <w:t>Podpodnadpis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_Toc72142729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20326" w:rsidRDefault="00D20326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72142730" w:history="1">
        <w:r w:rsidRPr="00281697">
          <w:rPr>
            <w:rStyle w:val="Hypertextovodkaz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281697">
          <w:rPr>
            <w:rStyle w:val="Hypertextovodkaz"/>
          </w:rPr>
          <w:t>Nadpis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_Toc72142730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20326" w:rsidRDefault="00D20326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72142731" w:history="1">
        <w:r w:rsidRPr="00281697">
          <w:rPr>
            <w:rStyle w:val="Hypertextovodkaz"/>
          </w:rPr>
          <w:t>3.1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81697">
          <w:rPr>
            <w:rStyle w:val="Hypertextovodkaz"/>
          </w:rPr>
          <w:t>Podnadpis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_Toc72142731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20326" w:rsidRDefault="00D20326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72142732" w:history="1">
        <w:r w:rsidRPr="00281697">
          <w:rPr>
            <w:rStyle w:val="Hypertextovodkaz"/>
          </w:rPr>
          <w:t>3.2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81697">
          <w:rPr>
            <w:rStyle w:val="Hypertextovodkaz"/>
          </w:rPr>
          <w:t>Podnadpis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_Toc72142732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20326" w:rsidRDefault="00D20326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72142733" w:history="1">
        <w:r w:rsidRPr="00281697">
          <w:rPr>
            <w:rStyle w:val="Hypertextovodkaz"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281697">
          <w:rPr>
            <w:rStyle w:val="Hypertextovodkaz"/>
          </w:rPr>
          <w:t>Nadpis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_Toc72142733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20326" w:rsidRDefault="00D20326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72142734" w:history="1">
        <w:r w:rsidRPr="00281697">
          <w:rPr>
            <w:rStyle w:val="Hypertextovodkaz"/>
          </w:rPr>
          <w:t>4.1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281697">
          <w:rPr>
            <w:rStyle w:val="Hypertextovodkaz"/>
          </w:rPr>
          <w:t>Podnadpis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_Toc72142734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20326" w:rsidRDefault="00D20326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72142735" w:history="1">
        <w:r w:rsidRPr="00281697">
          <w:rPr>
            <w:rStyle w:val="Hypertextovodkaz"/>
          </w:rPr>
          <w:t>Závěr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_Toc72142735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20326" w:rsidRDefault="00D20326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72142736" w:history="1">
        <w:r w:rsidRPr="00281697">
          <w:rPr>
            <w:rStyle w:val="Hypertextovodkaz"/>
          </w:rPr>
          <w:t>Seznam použité literatury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_Toc72142736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20326" w:rsidRDefault="00D20326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72142737" w:history="1">
        <w:r w:rsidRPr="00281697">
          <w:rPr>
            <w:rStyle w:val="Hypertextovodkaz"/>
          </w:rPr>
          <w:t>Seznam použitých symbolů a zkratek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_Toc72142737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D20326" w:rsidRDefault="00D20326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72142738" w:history="1">
        <w:r w:rsidRPr="00281697">
          <w:rPr>
            <w:rStyle w:val="Hypertextovodkaz"/>
          </w:rPr>
          <w:t>Seznam obrázků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_Toc72142738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D20326" w:rsidRDefault="00D20326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72142739" w:history="1">
        <w:r w:rsidRPr="00281697">
          <w:rPr>
            <w:rStyle w:val="Hypertextovodkaz"/>
          </w:rPr>
          <w:t>Seznam tabulek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_Toc72142739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D20326" w:rsidRDefault="00D20326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72142740" w:history="1">
        <w:r w:rsidRPr="00281697">
          <w:rPr>
            <w:rStyle w:val="Hypertextovodkaz"/>
          </w:rPr>
          <w:t>Seznam Příloh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_Toc72142740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>
        <w:rPr>
          <w:bCs/>
          <w:szCs w:val="36"/>
        </w:rPr>
        <w:fldChar w:fldCharType="end"/>
      </w:r>
      <w:bookmarkStart w:id="29" w:name="_GoBack"/>
      <w:bookmarkEnd w:id="29"/>
    </w:p>
    <w:p w:rsidR="00F03DA6" w:rsidRDefault="00F03DA6">
      <w:pPr>
        <w:pStyle w:val="Nadpis"/>
      </w:pPr>
      <w:bookmarkStart w:id="30" w:name="_Toc72142722"/>
      <w:r>
        <w:lastRenderedPageBreak/>
        <w:t>Úvod</w:t>
      </w:r>
      <w:bookmarkEnd w:id="30"/>
    </w:p>
    <w:p w:rsidR="00F03DA6" w:rsidRDefault="00F03DA6">
      <w:pPr>
        <w:rPr>
          <w:rStyle w:val="Pokec"/>
        </w:rPr>
      </w:pPr>
      <w:r>
        <w:t>text</w:t>
      </w:r>
    </w:p>
    <w:p w:rsidR="00F03DA6" w:rsidRDefault="00F03DA6">
      <w:pPr>
        <w:pStyle w:val="Nadpis1"/>
      </w:pPr>
      <w:bookmarkStart w:id="31" w:name="_Toc107634143"/>
      <w:bookmarkStart w:id="32" w:name="_Toc107635178"/>
      <w:bookmarkStart w:id="33" w:name="_Toc107635218"/>
      <w:bookmarkStart w:id="34" w:name="_Toc107635235"/>
      <w:bookmarkStart w:id="35" w:name="_Toc72142723"/>
      <w:r>
        <w:lastRenderedPageBreak/>
        <w:t>Nadpis</w:t>
      </w:r>
      <w:bookmarkEnd w:id="35"/>
    </w:p>
    <w:p w:rsidR="00F03DA6" w:rsidRDefault="00F03DA6">
      <w:r>
        <w:t>text</w:t>
      </w:r>
    </w:p>
    <w:p w:rsidR="00F03DA6" w:rsidRDefault="00F03DA6">
      <w:pPr>
        <w:pStyle w:val="Nadpis2"/>
      </w:pPr>
      <w:bookmarkStart w:id="36" w:name="_Toc72142724"/>
      <w:r>
        <w:t>Podnadpis</w:t>
      </w:r>
      <w:bookmarkEnd w:id="36"/>
    </w:p>
    <w:p w:rsidR="00F03DA6" w:rsidRDefault="00F03DA6">
      <w:r>
        <w:t>text</w:t>
      </w:r>
    </w:p>
    <w:p w:rsidR="00F03DA6" w:rsidRDefault="00F03DA6">
      <w:pPr>
        <w:pStyle w:val="Nadpis2"/>
      </w:pPr>
      <w:bookmarkStart w:id="37" w:name="_Toc72142725"/>
      <w:r>
        <w:t>Podnadpis</w:t>
      </w:r>
      <w:bookmarkEnd w:id="37"/>
    </w:p>
    <w:p w:rsidR="00F03DA6" w:rsidRDefault="00F03DA6">
      <w:r>
        <w:t>text</w:t>
      </w:r>
    </w:p>
    <w:p w:rsidR="00F03DA6" w:rsidRDefault="00F03DA6">
      <w:pPr>
        <w:pStyle w:val="Nadpis3"/>
      </w:pPr>
      <w:bookmarkStart w:id="38" w:name="_Toc72142726"/>
      <w:proofErr w:type="spellStart"/>
      <w:r>
        <w:t>Podpodnadpis</w:t>
      </w:r>
      <w:bookmarkEnd w:id="38"/>
      <w:proofErr w:type="spellEnd"/>
    </w:p>
    <w:p w:rsidR="00CF4669" w:rsidRDefault="00CF4669" w:rsidP="00CF4669"/>
    <w:p w:rsidR="00CF4669" w:rsidRDefault="00CF4669" w:rsidP="00CF4669">
      <w:pPr>
        <w:keepNext/>
        <w:jc w:val="center"/>
      </w:pPr>
      <w:r>
        <w:rPr>
          <w:noProof/>
        </w:rPr>
        <w:drawing>
          <wp:inline distT="0" distB="0" distL="0" distR="0">
            <wp:extent cx="2509523" cy="577969"/>
            <wp:effectExtent l="0" t="0" r="508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i4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857" cy="57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669" w:rsidRDefault="00CF4669" w:rsidP="00CF4669">
      <w:pPr>
        <w:pStyle w:val="Titulek"/>
      </w:pPr>
      <w:bookmarkStart w:id="39" w:name="_Toc56699022"/>
      <w:r>
        <w:t xml:space="preserve">Obrázek </w:t>
      </w:r>
      <w:r w:rsidR="00EB7485">
        <w:fldChar w:fldCharType="begin"/>
      </w:r>
      <w:r w:rsidR="00EB7485">
        <w:instrText xml:space="preserve"> SEQ Obrázek \* ARABIC </w:instrText>
      </w:r>
      <w:r w:rsidR="00EB7485">
        <w:fldChar w:fldCharType="separate"/>
      </w:r>
      <w:r w:rsidR="00D20326">
        <w:rPr>
          <w:noProof/>
        </w:rPr>
        <w:t>1</w:t>
      </w:r>
      <w:r w:rsidR="00EB7485">
        <w:rPr>
          <w:noProof/>
        </w:rPr>
        <w:fldChar w:fldCharType="end"/>
      </w:r>
      <w:r>
        <w:t>. Ukázkový obrázek</w:t>
      </w:r>
      <w:bookmarkEnd w:id="39"/>
    </w:p>
    <w:p w:rsidR="00CF4669" w:rsidRDefault="00CF4669" w:rsidP="00CF4669"/>
    <w:p w:rsidR="00CF4669" w:rsidRDefault="00CF4669" w:rsidP="00CF4669">
      <w:pPr>
        <w:pStyle w:val="Titulek"/>
        <w:keepNext/>
      </w:pPr>
      <w:bookmarkStart w:id="40" w:name="_Toc56699033"/>
      <w:r>
        <w:t xml:space="preserve">Tabulka </w:t>
      </w:r>
      <w:r w:rsidR="00EB7485">
        <w:fldChar w:fldCharType="begin"/>
      </w:r>
      <w:r w:rsidR="00EB7485">
        <w:instrText xml:space="preserve"> SEQ Tabulka \* ARABIC </w:instrText>
      </w:r>
      <w:r w:rsidR="00EB7485">
        <w:fldChar w:fldCharType="separate"/>
      </w:r>
      <w:r w:rsidR="00D20326">
        <w:rPr>
          <w:noProof/>
        </w:rPr>
        <w:t>1</w:t>
      </w:r>
      <w:r w:rsidR="00EB7485">
        <w:rPr>
          <w:noProof/>
        </w:rPr>
        <w:fldChar w:fldCharType="end"/>
      </w:r>
      <w:r>
        <w:t>. Ukázková tabulka</w:t>
      </w:r>
      <w:bookmarkEnd w:id="40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CF4669" w:rsidTr="00CF4669">
        <w:tc>
          <w:tcPr>
            <w:tcW w:w="2926" w:type="dxa"/>
          </w:tcPr>
          <w:p w:rsidR="00CF4669" w:rsidRDefault="00CF4669" w:rsidP="00CF4669"/>
        </w:tc>
        <w:tc>
          <w:tcPr>
            <w:tcW w:w="2926" w:type="dxa"/>
          </w:tcPr>
          <w:p w:rsidR="00CF4669" w:rsidRDefault="00CF4669" w:rsidP="00CF4669"/>
        </w:tc>
        <w:tc>
          <w:tcPr>
            <w:tcW w:w="2926" w:type="dxa"/>
          </w:tcPr>
          <w:p w:rsidR="00CF4669" w:rsidRDefault="00CF4669" w:rsidP="00CF4669"/>
        </w:tc>
      </w:tr>
      <w:tr w:rsidR="00CF4669" w:rsidTr="00CF4669">
        <w:tc>
          <w:tcPr>
            <w:tcW w:w="2926" w:type="dxa"/>
          </w:tcPr>
          <w:p w:rsidR="00CF4669" w:rsidRDefault="00CF4669" w:rsidP="00CF4669"/>
        </w:tc>
        <w:tc>
          <w:tcPr>
            <w:tcW w:w="2926" w:type="dxa"/>
          </w:tcPr>
          <w:p w:rsidR="00CF4669" w:rsidRDefault="00CF4669" w:rsidP="00CF4669"/>
        </w:tc>
        <w:tc>
          <w:tcPr>
            <w:tcW w:w="2926" w:type="dxa"/>
          </w:tcPr>
          <w:p w:rsidR="00CF4669" w:rsidRDefault="00CF4669" w:rsidP="00CF4669"/>
        </w:tc>
      </w:tr>
      <w:tr w:rsidR="00CF4669" w:rsidTr="00CF4669">
        <w:tc>
          <w:tcPr>
            <w:tcW w:w="2926" w:type="dxa"/>
          </w:tcPr>
          <w:p w:rsidR="00CF4669" w:rsidRDefault="00CF4669" w:rsidP="00CF4669"/>
        </w:tc>
        <w:tc>
          <w:tcPr>
            <w:tcW w:w="2926" w:type="dxa"/>
          </w:tcPr>
          <w:p w:rsidR="00CF4669" w:rsidRDefault="00CF4669" w:rsidP="00CF4669"/>
        </w:tc>
        <w:tc>
          <w:tcPr>
            <w:tcW w:w="2926" w:type="dxa"/>
          </w:tcPr>
          <w:p w:rsidR="00CF4669" w:rsidRDefault="00CF4669" w:rsidP="00CF4669"/>
        </w:tc>
      </w:tr>
    </w:tbl>
    <w:p w:rsidR="00CF4669" w:rsidRPr="00CF4669" w:rsidRDefault="00CF4669" w:rsidP="00CF4669"/>
    <w:p w:rsidR="00F03DA6" w:rsidRDefault="00F03DA6">
      <w:pPr>
        <w:pStyle w:val="Nadpis1"/>
      </w:pPr>
      <w:bookmarkStart w:id="41" w:name="_Toc72142727"/>
      <w:bookmarkEnd w:id="31"/>
      <w:bookmarkEnd w:id="32"/>
      <w:bookmarkEnd w:id="33"/>
      <w:bookmarkEnd w:id="34"/>
      <w:r>
        <w:lastRenderedPageBreak/>
        <w:t>Nadpis</w:t>
      </w:r>
      <w:bookmarkEnd w:id="41"/>
    </w:p>
    <w:p w:rsidR="00F03DA6" w:rsidRDefault="00F03DA6">
      <w:r>
        <w:t>text</w:t>
      </w:r>
    </w:p>
    <w:p w:rsidR="00F03DA6" w:rsidRDefault="00F03DA6">
      <w:pPr>
        <w:pStyle w:val="Nadpis2"/>
      </w:pPr>
      <w:bookmarkStart w:id="42" w:name="_Toc72142728"/>
      <w:r>
        <w:t>Podnadpis</w:t>
      </w:r>
      <w:bookmarkEnd w:id="42"/>
    </w:p>
    <w:p w:rsidR="00F03DA6" w:rsidRDefault="00F03DA6">
      <w:r>
        <w:t>text</w:t>
      </w:r>
    </w:p>
    <w:p w:rsidR="00F03DA6" w:rsidRDefault="00F03DA6">
      <w:pPr>
        <w:pStyle w:val="Nadpis3"/>
      </w:pPr>
      <w:bookmarkStart w:id="43" w:name="_Toc107634150"/>
      <w:bookmarkStart w:id="44" w:name="_Toc107635185"/>
      <w:bookmarkStart w:id="45" w:name="_Toc107635225"/>
      <w:bookmarkStart w:id="46" w:name="_Toc107635242"/>
      <w:bookmarkStart w:id="47" w:name="_Toc107986423"/>
      <w:bookmarkStart w:id="48" w:name="_Toc107634149"/>
      <w:bookmarkStart w:id="49" w:name="_Toc107635184"/>
      <w:bookmarkStart w:id="50" w:name="_Toc107635224"/>
      <w:bookmarkStart w:id="51" w:name="_Toc107635241"/>
      <w:bookmarkStart w:id="52" w:name="_Toc72142729"/>
      <w:proofErr w:type="spellStart"/>
      <w:r>
        <w:t>Podpodnadpis</w:t>
      </w:r>
      <w:bookmarkEnd w:id="52"/>
      <w:proofErr w:type="spellEnd"/>
    </w:p>
    <w:p w:rsidR="00F03DA6" w:rsidRDefault="00F03DA6">
      <w:pPr>
        <w:pStyle w:val="Nadpis1"/>
      </w:pPr>
      <w:bookmarkStart w:id="53" w:name="_Toc72142730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>
        <w:lastRenderedPageBreak/>
        <w:t>Nadpis</w:t>
      </w:r>
      <w:bookmarkEnd w:id="53"/>
    </w:p>
    <w:p w:rsidR="00F03DA6" w:rsidRDefault="00F03DA6">
      <w:r>
        <w:t>text</w:t>
      </w:r>
    </w:p>
    <w:p w:rsidR="00F03DA6" w:rsidRDefault="00F03DA6">
      <w:pPr>
        <w:pStyle w:val="Nadpis2"/>
      </w:pPr>
      <w:bookmarkStart w:id="54" w:name="_Toc72142731"/>
      <w:r>
        <w:t>Podnadpis</w:t>
      </w:r>
      <w:bookmarkEnd w:id="54"/>
    </w:p>
    <w:p w:rsidR="00F03DA6" w:rsidRDefault="00F03DA6">
      <w:r>
        <w:t>text</w:t>
      </w:r>
    </w:p>
    <w:p w:rsidR="00F03DA6" w:rsidRDefault="00F03DA6">
      <w:pPr>
        <w:pStyle w:val="Nadpis2"/>
      </w:pPr>
      <w:bookmarkStart w:id="55" w:name="_Toc72142732"/>
      <w:r>
        <w:t>Podnadpis</w:t>
      </w:r>
      <w:bookmarkEnd w:id="55"/>
    </w:p>
    <w:p w:rsidR="00F03DA6" w:rsidRDefault="00F03DA6">
      <w:r>
        <w:t>text</w:t>
      </w:r>
    </w:p>
    <w:p w:rsidR="00F03DA6" w:rsidRDefault="00F03DA6">
      <w:pPr>
        <w:pStyle w:val="Nadpis1"/>
      </w:pPr>
      <w:bookmarkStart w:id="56" w:name="_Toc72142733"/>
      <w:r>
        <w:lastRenderedPageBreak/>
        <w:t>Nadpis</w:t>
      </w:r>
      <w:bookmarkEnd w:id="56"/>
    </w:p>
    <w:p w:rsidR="00F03DA6" w:rsidRDefault="00F03DA6">
      <w:r>
        <w:t>text</w:t>
      </w:r>
    </w:p>
    <w:p w:rsidR="00F03DA6" w:rsidRDefault="00F03DA6">
      <w:pPr>
        <w:pStyle w:val="Nadpis2"/>
      </w:pPr>
      <w:bookmarkStart w:id="57" w:name="_Toc72142734"/>
      <w:r>
        <w:t>Podnadpis</w:t>
      </w:r>
      <w:bookmarkEnd w:id="57"/>
    </w:p>
    <w:p w:rsidR="00F03DA6" w:rsidRDefault="00F03DA6">
      <w:r>
        <w:t>text</w:t>
      </w:r>
    </w:p>
    <w:p w:rsidR="00F03DA6" w:rsidRDefault="00F03DA6">
      <w:pPr>
        <w:pStyle w:val="Nadpis"/>
      </w:pPr>
      <w:bookmarkStart w:id="58" w:name="_Toc37577734"/>
      <w:bookmarkStart w:id="59" w:name="_Toc88120445"/>
      <w:bookmarkStart w:id="60" w:name="_Toc88120682"/>
      <w:bookmarkStart w:id="61" w:name="_Toc88120894"/>
      <w:bookmarkStart w:id="62" w:name="_Toc88120998"/>
      <w:bookmarkStart w:id="63" w:name="_Toc88121041"/>
      <w:bookmarkStart w:id="64" w:name="_Toc88121178"/>
      <w:bookmarkStart w:id="65" w:name="_Toc88121552"/>
      <w:bookmarkStart w:id="66" w:name="_Toc88121609"/>
      <w:bookmarkStart w:id="67" w:name="_Toc88121747"/>
      <w:bookmarkStart w:id="68" w:name="_Toc88122013"/>
      <w:bookmarkStart w:id="69" w:name="_Toc88124618"/>
      <w:bookmarkStart w:id="70" w:name="_Toc88124655"/>
      <w:bookmarkStart w:id="71" w:name="_Toc88124805"/>
      <w:bookmarkStart w:id="72" w:name="_Toc88125788"/>
      <w:bookmarkStart w:id="73" w:name="_Toc88126308"/>
      <w:bookmarkStart w:id="74" w:name="_Toc88126459"/>
      <w:bookmarkStart w:id="75" w:name="_Toc88126526"/>
      <w:bookmarkStart w:id="76" w:name="_Toc88126555"/>
      <w:bookmarkStart w:id="77" w:name="_Toc88126771"/>
      <w:bookmarkStart w:id="78" w:name="_Toc88126861"/>
      <w:bookmarkStart w:id="79" w:name="_Toc88127102"/>
      <w:bookmarkStart w:id="80" w:name="_Toc88127145"/>
      <w:bookmarkStart w:id="81" w:name="_Toc88128510"/>
      <w:bookmarkStart w:id="82" w:name="_Toc107634152"/>
      <w:bookmarkStart w:id="83" w:name="_Toc107635187"/>
      <w:bookmarkStart w:id="84" w:name="_Toc107635227"/>
      <w:bookmarkStart w:id="85" w:name="_Toc107635244"/>
      <w:bookmarkStart w:id="86" w:name="_Toc72142735"/>
      <w:r>
        <w:lastRenderedPageBreak/>
        <w:t>Závěr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F03DA6" w:rsidRDefault="00F03DA6">
      <w:r>
        <w:t>text</w:t>
      </w:r>
    </w:p>
    <w:p w:rsidR="00F03DA6" w:rsidRDefault="00F03DA6"/>
    <w:p w:rsidR="00F03DA6" w:rsidRDefault="00F03DA6">
      <w:pPr>
        <w:pStyle w:val="Nadpis"/>
        <w:rPr>
          <w:rStyle w:val="Pokec"/>
        </w:rPr>
      </w:pPr>
      <w:bookmarkStart w:id="87" w:name="_Toc37577735"/>
      <w:bookmarkStart w:id="88" w:name="_Toc88120446"/>
      <w:bookmarkStart w:id="89" w:name="_Toc88120683"/>
      <w:bookmarkStart w:id="90" w:name="_Toc88120895"/>
      <w:bookmarkStart w:id="91" w:name="_Toc88120999"/>
      <w:bookmarkStart w:id="92" w:name="_Toc88121042"/>
      <w:bookmarkStart w:id="93" w:name="_Toc88121179"/>
      <w:bookmarkStart w:id="94" w:name="_Toc88121553"/>
      <w:bookmarkStart w:id="95" w:name="_Toc88121610"/>
      <w:bookmarkStart w:id="96" w:name="_Toc88121748"/>
      <w:bookmarkStart w:id="97" w:name="_Toc88122014"/>
      <w:bookmarkStart w:id="98" w:name="_Toc88124619"/>
      <w:bookmarkStart w:id="99" w:name="_Toc88124656"/>
      <w:bookmarkStart w:id="100" w:name="_Toc88124806"/>
      <w:bookmarkStart w:id="101" w:name="_Toc88125789"/>
      <w:bookmarkStart w:id="102" w:name="_Toc88126309"/>
      <w:bookmarkStart w:id="103" w:name="_Toc88126460"/>
      <w:bookmarkStart w:id="104" w:name="_Toc88126527"/>
      <w:bookmarkStart w:id="105" w:name="_Toc88126556"/>
      <w:bookmarkStart w:id="106" w:name="_Toc88126772"/>
      <w:bookmarkStart w:id="107" w:name="_Toc88126862"/>
      <w:bookmarkStart w:id="108" w:name="_Toc88127103"/>
      <w:bookmarkStart w:id="109" w:name="_Toc88127146"/>
      <w:bookmarkStart w:id="110" w:name="_Toc88128511"/>
      <w:bookmarkStart w:id="111" w:name="_Toc107634153"/>
      <w:bookmarkStart w:id="112" w:name="_Toc107635188"/>
      <w:bookmarkStart w:id="113" w:name="_Toc107635228"/>
      <w:bookmarkStart w:id="114" w:name="_Toc107635245"/>
      <w:bookmarkStart w:id="115" w:name="_Toc72142736"/>
      <w:r>
        <w:lastRenderedPageBreak/>
        <w:t>Seznam použité literatury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:rsidR="00F03DA6" w:rsidRDefault="001C3982">
      <w:pPr>
        <w:pStyle w:val="Literatura"/>
        <w:rPr>
          <w:bCs/>
        </w:rPr>
      </w:pPr>
      <w:r>
        <w:rPr>
          <w:bCs/>
        </w:rPr>
        <w:t>První zdroj</w:t>
      </w:r>
    </w:p>
    <w:p w:rsidR="00CF4669" w:rsidRDefault="001C3982">
      <w:pPr>
        <w:pStyle w:val="Literatura"/>
        <w:rPr>
          <w:bCs/>
        </w:rPr>
      </w:pPr>
      <w:r>
        <w:rPr>
          <w:bCs/>
        </w:rPr>
        <w:t>Druhý zdroj</w:t>
      </w:r>
    </w:p>
    <w:p w:rsidR="00F03DA6" w:rsidRDefault="00F03DA6">
      <w:pPr>
        <w:pStyle w:val="Nadpis"/>
      </w:pPr>
      <w:bookmarkStart w:id="116" w:name="_Toc37577736"/>
      <w:bookmarkStart w:id="117" w:name="_Toc88120447"/>
      <w:bookmarkStart w:id="118" w:name="_Toc88120684"/>
      <w:bookmarkStart w:id="119" w:name="_Toc88120896"/>
      <w:bookmarkStart w:id="120" w:name="_Toc88121000"/>
      <w:bookmarkStart w:id="121" w:name="_Toc88121043"/>
      <w:bookmarkStart w:id="122" w:name="_Toc88121180"/>
      <w:bookmarkStart w:id="123" w:name="_Toc88121554"/>
      <w:bookmarkStart w:id="124" w:name="_Toc88121611"/>
      <w:bookmarkStart w:id="125" w:name="_Toc88121749"/>
      <w:bookmarkStart w:id="126" w:name="_Toc88122015"/>
      <w:bookmarkStart w:id="127" w:name="_Toc88124620"/>
      <w:bookmarkStart w:id="128" w:name="_Toc88124657"/>
      <w:bookmarkStart w:id="129" w:name="_Toc88124807"/>
      <w:bookmarkStart w:id="130" w:name="_Toc88125790"/>
      <w:bookmarkStart w:id="131" w:name="_Toc88126310"/>
      <w:bookmarkStart w:id="132" w:name="_Toc88126461"/>
      <w:bookmarkStart w:id="133" w:name="_Toc88126528"/>
      <w:bookmarkStart w:id="134" w:name="_Toc88126557"/>
      <w:bookmarkStart w:id="135" w:name="_Toc88126773"/>
      <w:bookmarkStart w:id="136" w:name="_Toc88126863"/>
      <w:bookmarkStart w:id="137" w:name="_Toc88127104"/>
      <w:bookmarkStart w:id="138" w:name="_Toc88127147"/>
      <w:bookmarkStart w:id="139" w:name="_Toc88128512"/>
      <w:bookmarkStart w:id="140" w:name="_Toc107634154"/>
      <w:bookmarkStart w:id="141" w:name="_Toc107635189"/>
      <w:bookmarkStart w:id="142" w:name="_Toc107635229"/>
      <w:bookmarkStart w:id="143" w:name="_Toc107635246"/>
      <w:bookmarkStart w:id="144" w:name="_Toc72142737"/>
      <w:r>
        <w:lastRenderedPageBreak/>
        <w:t>Seznam použitých symbolů a zkratek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70"/>
        <w:gridCol w:w="8055"/>
      </w:tblGrid>
      <w:tr w:rsidR="00F03DA6">
        <w:tc>
          <w:tcPr>
            <w:tcW w:w="0" w:type="auto"/>
            <w:noWrap/>
          </w:tcPr>
          <w:p w:rsidR="00F03DA6" w:rsidRDefault="00F03DA6">
            <w:pPr>
              <w:pStyle w:val="Bezodstavce"/>
            </w:pPr>
            <w:r>
              <w:t>ABC</w:t>
            </w:r>
          </w:p>
        </w:tc>
        <w:tc>
          <w:tcPr>
            <w:tcW w:w="170" w:type="dxa"/>
          </w:tcPr>
          <w:p w:rsidR="00F03DA6" w:rsidRDefault="00F03DA6">
            <w:pPr>
              <w:pStyle w:val="Bezodstavce"/>
            </w:pPr>
          </w:p>
        </w:tc>
        <w:tc>
          <w:tcPr>
            <w:tcW w:w="8055" w:type="dxa"/>
          </w:tcPr>
          <w:p w:rsidR="00F03DA6" w:rsidRDefault="00F03DA6">
            <w:pPr>
              <w:pStyle w:val="Bezodstavce"/>
            </w:pPr>
            <w:r>
              <w:t>Význam první zkratky.</w:t>
            </w:r>
          </w:p>
        </w:tc>
      </w:tr>
      <w:tr w:rsidR="00F03DA6">
        <w:tc>
          <w:tcPr>
            <w:tcW w:w="0" w:type="auto"/>
            <w:noWrap/>
          </w:tcPr>
          <w:p w:rsidR="00F03DA6" w:rsidRDefault="00F03DA6">
            <w:pPr>
              <w:pStyle w:val="Bezodstavce"/>
            </w:pPr>
            <w:r>
              <w:t>B</w:t>
            </w:r>
          </w:p>
        </w:tc>
        <w:tc>
          <w:tcPr>
            <w:tcW w:w="170" w:type="dxa"/>
          </w:tcPr>
          <w:p w:rsidR="00F03DA6" w:rsidRDefault="00F03DA6">
            <w:pPr>
              <w:pStyle w:val="Bezodstavce"/>
            </w:pPr>
          </w:p>
        </w:tc>
        <w:tc>
          <w:tcPr>
            <w:tcW w:w="8055" w:type="dxa"/>
          </w:tcPr>
          <w:p w:rsidR="00F03DA6" w:rsidRDefault="00F03DA6">
            <w:pPr>
              <w:pStyle w:val="Bezodstavce"/>
            </w:pPr>
            <w:r>
              <w:t>Význam druhé zkratky.</w:t>
            </w:r>
          </w:p>
        </w:tc>
      </w:tr>
      <w:tr w:rsidR="00F03DA6">
        <w:tc>
          <w:tcPr>
            <w:tcW w:w="0" w:type="auto"/>
            <w:noWrap/>
          </w:tcPr>
          <w:p w:rsidR="00F03DA6" w:rsidRDefault="00F03DA6">
            <w:pPr>
              <w:pStyle w:val="Bezodstavce"/>
            </w:pPr>
            <w:r>
              <w:t>C</w:t>
            </w:r>
          </w:p>
        </w:tc>
        <w:tc>
          <w:tcPr>
            <w:tcW w:w="170" w:type="dxa"/>
          </w:tcPr>
          <w:p w:rsidR="00F03DA6" w:rsidRDefault="00F03DA6">
            <w:pPr>
              <w:pStyle w:val="Bezodstavce"/>
            </w:pPr>
          </w:p>
        </w:tc>
        <w:tc>
          <w:tcPr>
            <w:tcW w:w="8055" w:type="dxa"/>
          </w:tcPr>
          <w:p w:rsidR="00F03DA6" w:rsidRDefault="00F03DA6">
            <w:pPr>
              <w:pStyle w:val="Bezodstavce"/>
            </w:pPr>
            <w:r>
              <w:t>Význam třetí zkratky.</w:t>
            </w:r>
          </w:p>
        </w:tc>
      </w:tr>
      <w:tr w:rsidR="00F03DA6">
        <w:tc>
          <w:tcPr>
            <w:tcW w:w="0" w:type="auto"/>
            <w:noWrap/>
          </w:tcPr>
          <w:p w:rsidR="00F03DA6" w:rsidRDefault="00F03DA6">
            <w:pPr>
              <w:pStyle w:val="Bezodstavce"/>
            </w:pPr>
          </w:p>
        </w:tc>
        <w:tc>
          <w:tcPr>
            <w:tcW w:w="170" w:type="dxa"/>
          </w:tcPr>
          <w:p w:rsidR="00F03DA6" w:rsidRDefault="00F03DA6">
            <w:pPr>
              <w:pStyle w:val="Bezodstavce"/>
            </w:pPr>
          </w:p>
        </w:tc>
        <w:tc>
          <w:tcPr>
            <w:tcW w:w="8055" w:type="dxa"/>
          </w:tcPr>
          <w:p w:rsidR="00F03DA6" w:rsidRDefault="00F03DA6">
            <w:pPr>
              <w:pStyle w:val="Bezodstavce"/>
            </w:pPr>
          </w:p>
        </w:tc>
      </w:tr>
    </w:tbl>
    <w:p w:rsidR="00F03DA6" w:rsidRDefault="00F03DA6"/>
    <w:p w:rsidR="00F03DA6" w:rsidRDefault="00F03DA6">
      <w:pPr>
        <w:pStyle w:val="Nadpis"/>
      </w:pPr>
      <w:bookmarkStart w:id="145" w:name="_Toc37577737"/>
      <w:bookmarkStart w:id="146" w:name="_Toc88120448"/>
      <w:bookmarkStart w:id="147" w:name="_Toc88120685"/>
      <w:bookmarkStart w:id="148" w:name="_Toc88120897"/>
      <w:bookmarkStart w:id="149" w:name="_Toc88121001"/>
      <w:bookmarkStart w:id="150" w:name="_Toc88121044"/>
      <w:bookmarkStart w:id="151" w:name="_Toc88121181"/>
      <w:bookmarkStart w:id="152" w:name="_Toc88121555"/>
      <w:bookmarkStart w:id="153" w:name="_Toc88121612"/>
      <w:bookmarkStart w:id="154" w:name="_Toc88121750"/>
      <w:bookmarkStart w:id="155" w:name="_Toc88122016"/>
      <w:bookmarkStart w:id="156" w:name="_Toc88124621"/>
      <w:bookmarkStart w:id="157" w:name="_Toc88124658"/>
      <w:bookmarkStart w:id="158" w:name="_Toc88124808"/>
      <w:bookmarkStart w:id="159" w:name="_Toc88125791"/>
      <w:bookmarkStart w:id="160" w:name="_Toc88126311"/>
      <w:bookmarkStart w:id="161" w:name="_Toc88126462"/>
      <w:bookmarkStart w:id="162" w:name="_Toc88126529"/>
      <w:bookmarkStart w:id="163" w:name="_Toc88126558"/>
      <w:bookmarkStart w:id="164" w:name="_Toc88126774"/>
      <w:bookmarkStart w:id="165" w:name="_Toc88126864"/>
      <w:bookmarkStart w:id="166" w:name="_Toc88127105"/>
      <w:bookmarkStart w:id="167" w:name="_Toc88127148"/>
      <w:bookmarkStart w:id="168" w:name="_Toc88128513"/>
      <w:bookmarkStart w:id="169" w:name="_Toc107634155"/>
      <w:bookmarkStart w:id="170" w:name="_Toc107635190"/>
      <w:bookmarkStart w:id="171" w:name="_Toc107635230"/>
      <w:bookmarkStart w:id="172" w:name="_Toc107635247"/>
      <w:bookmarkStart w:id="173" w:name="_Toc72142738"/>
      <w:r>
        <w:lastRenderedPageBreak/>
        <w:t>Seznam obrázků</w:t>
      </w:r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</w:p>
    <w:p w:rsidR="00CF4669" w:rsidRDefault="00CF4669">
      <w:pPr>
        <w:pStyle w:val="Seznamobrzk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56699022" w:history="1">
        <w:r w:rsidRPr="00D61121">
          <w:rPr>
            <w:rStyle w:val="Hypertextovodkaz"/>
          </w:rPr>
          <w:t>Obrázek 1. Ukázkový obrázek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_Toc56699022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032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03DA6" w:rsidRDefault="00CF4669">
      <w:r>
        <w:fldChar w:fldCharType="end"/>
      </w:r>
    </w:p>
    <w:p w:rsidR="00F03DA6" w:rsidRDefault="00F03DA6">
      <w:pPr>
        <w:pStyle w:val="Nadpis"/>
      </w:pPr>
      <w:bookmarkStart w:id="174" w:name="_Toc37577738"/>
      <w:bookmarkStart w:id="175" w:name="_Toc88120449"/>
      <w:bookmarkStart w:id="176" w:name="_Toc88120686"/>
      <w:bookmarkStart w:id="177" w:name="_Toc88120898"/>
      <w:bookmarkStart w:id="178" w:name="_Toc88121002"/>
      <w:bookmarkStart w:id="179" w:name="_Toc88121045"/>
      <w:bookmarkStart w:id="180" w:name="_Toc88121182"/>
      <w:bookmarkStart w:id="181" w:name="_Toc88121556"/>
      <w:bookmarkStart w:id="182" w:name="_Toc88121613"/>
      <w:bookmarkStart w:id="183" w:name="_Toc88121751"/>
      <w:bookmarkStart w:id="184" w:name="_Toc88122017"/>
      <w:bookmarkStart w:id="185" w:name="_Toc88124622"/>
      <w:bookmarkStart w:id="186" w:name="_Toc88124659"/>
      <w:bookmarkStart w:id="187" w:name="_Toc88124809"/>
      <w:bookmarkStart w:id="188" w:name="_Toc88125792"/>
      <w:bookmarkStart w:id="189" w:name="_Toc88126312"/>
      <w:bookmarkStart w:id="190" w:name="_Toc88126463"/>
      <w:bookmarkStart w:id="191" w:name="_Toc88126530"/>
      <w:bookmarkStart w:id="192" w:name="_Toc88126559"/>
      <w:bookmarkStart w:id="193" w:name="_Toc88126775"/>
      <w:bookmarkStart w:id="194" w:name="_Toc88126865"/>
      <w:bookmarkStart w:id="195" w:name="_Toc88127106"/>
      <w:bookmarkStart w:id="196" w:name="_Toc88127149"/>
      <w:bookmarkStart w:id="197" w:name="_Toc88128514"/>
      <w:bookmarkStart w:id="198" w:name="_Toc107634156"/>
      <w:bookmarkStart w:id="199" w:name="_Toc107635191"/>
      <w:bookmarkStart w:id="200" w:name="_Toc107635231"/>
      <w:bookmarkStart w:id="201" w:name="_Toc107635248"/>
      <w:bookmarkStart w:id="202" w:name="_Toc72142739"/>
      <w:r>
        <w:lastRenderedPageBreak/>
        <w:t>Seznam tabulek</w:t>
      </w:r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</w:p>
    <w:p w:rsidR="00CF4669" w:rsidRDefault="00CF4669">
      <w:pPr>
        <w:pStyle w:val="Seznamobrzk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56699033" w:history="1">
        <w:r w:rsidRPr="002617CE">
          <w:rPr>
            <w:rStyle w:val="Hypertextovodkaz"/>
          </w:rPr>
          <w:t>Tabulka 1. Ukázková tabulka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_Toc56699033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032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03DA6" w:rsidRDefault="00CF4669">
      <w:r>
        <w:fldChar w:fldCharType="end"/>
      </w:r>
    </w:p>
    <w:p w:rsidR="00F03DA6" w:rsidRDefault="00F03DA6">
      <w:bookmarkStart w:id="203" w:name="_Toc420374803"/>
    </w:p>
    <w:p w:rsidR="00F03DA6" w:rsidRDefault="00F03DA6"/>
    <w:p w:rsidR="00F03DA6" w:rsidRDefault="00F03DA6">
      <w:pPr>
        <w:pStyle w:val="Nadpis"/>
      </w:pPr>
      <w:bookmarkStart w:id="204" w:name="_Toc37577739"/>
      <w:bookmarkStart w:id="205" w:name="_Toc88120450"/>
      <w:bookmarkStart w:id="206" w:name="_Toc88120687"/>
      <w:bookmarkStart w:id="207" w:name="_Toc88120899"/>
      <w:bookmarkStart w:id="208" w:name="_Toc88121003"/>
      <w:bookmarkStart w:id="209" w:name="_Toc88121046"/>
      <w:bookmarkStart w:id="210" w:name="_Toc88121183"/>
      <w:bookmarkStart w:id="211" w:name="_Toc88121557"/>
      <w:bookmarkStart w:id="212" w:name="_Toc88121614"/>
      <w:bookmarkStart w:id="213" w:name="_Toc88121752"/>
      <w:bookmarkStart w:id="214" w:name="_Toc88122018"/>
      <w:bookmarkStart w:id="215" w:name="_Toc88124623"/>
      <w:bookmarkStart w:id="216" w:name="_Toc88124660"/>
      <w:bookmarkStart w:id="217" w:name="_Toc88124810"/>
      <w:bookmarkStart w:id="218" w:name="_Toc88125793"/>
      <w:bookmarkStart w:id="219" w:name="_Toc88126313"/>
      <w:bookmarkStart w:id="220" w:name="_Toc88126464"/>
      <w:bookmarkStart w:id="221" w:name="_Toc88126531"/>
      <w:bookmarkStart w:id="222" w:name="_Toc88126560"/>
      <w:bookmarkStart w:id="223" w:name="_Toc88126776"/>
      <w:bookmarkStart w:id="224" w:name="_Toc88126866"/>
      <w:bookmarkStart w:id="225" w:name="_Toc88127107"/>
      <w:bookmarkStart w:id="226" w:name="_Toc88127150"/>
      <w:bookmarkStart w:id="227" w:name="_Toc88128515"/>
      <w:bookmarkStart w:id="228" w:name="_Toc107634157"/>
      <w:bookmarkStart w:id="229" w:name="_Toc107635192"/>
      <w:bookmarkStart w:id="230" w:name="_Toc107635232"/>
      <w:bookmarkStart w:id="231" w:name="_Toc107635249"/>
      <w:bookmarkStart w:id="232" w:name="_Toc72142740"/>
      <w:bookmarkEnd w:id="203"/>
      <w:r>
        <w:lastRenderedPageBreak/>
        <w:t>Seznam Příloh</w:t>
      </w:r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</w:p>
    <w:p w:rsidR="00F03DA6" w:rsidRDefault="00F03DA6"/>
    <w:p w:rsidR="00F03DA6" w:rsidRDefault="00F03DA6">
      <w:pPr>
        <w:sectPr w:rsidR="00F03DA6">
          <w:headerReference w:type="default" r:id="rId9"/>
          <w:footerReference w:type="default" r:id="rId10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</w:p>
    <w:p w:rsidR="00F03DA6" w:rsidRDefault="00F03DA6"/>
    <w:p w:rsidR="00294C06" w:rsidRDefault="00F03DA6">
      <w:pPr>
        <w:pStyle w:val="Nzev"/>
      </w:pPr>
      <w:r>
        <w:lastRenderedPageBreak/>
        <w:t xml:space="preserve">Příloha P I: Název přílohy </w:t>
      </w:r>
    </w:p>
    <w:sectPr w:rsidR="00294C06">
      <w:headerReference w:type="default" r:id="rId11"/>
      <w:type w:val="continuous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485" w:rsidRDefault="00EB7485">
      <w:r>
        <w:separator/>
      </w:r>
    </w:p>
    <w:p w:rsidR="00EB7485" w:rsidRDefault="00EB7485"/>
  </w:endnote>
  <w:endnote w:type="continuationSeparator" w:id="0">
    <w:p w:rsidR="00EB7485" w:rsidRDefault="00EB7485">
      <w:r>
        <w:continuationSeparator/>
      </w:r>
    </w:p>
    <w:p w:rsidR="00EB7485" w:rsidRDefault="00EB74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3DA6" w:rsidRDefault="00F03D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485" w:rsidRDefault="00EB7485">
      <w:r>
        <w:separator/>
      </w:r>
    </w:p>
    <w:p w:rsidR="00EB7485" w:rsidRDefault="00EB7485"/>
  </w:footnote>
  <w:footnote w:type="continuationSeparator" w:id="0">
    <w:p w:rsidR="00EB7485" w:rsidRDefault="00EB7485">
      <w:r>
        <w:continuationSeparator/>
      </w:r>
    </w:p>
    <w:p w:rsidR="00EB7485" w:rsidRDefault="00EB74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3DA6" w:rsidRDefault="00F03DA6">
    <w:pPr>
      <w:pStyle w:val="Zkladntext"/>
      <w:pBdr>
        <w:bottom w:val="single" w:sz="4" w:space="1" w:color="auto"/>
      </w:pBdr>
      <w:tabs>
        <w:tab w:val="right" w:pos="8788"/>
      </w:tabs>
      <w:jc w:val="left"/>
    </w:pPr>
    <w:r>
      <w:t>UTB ve Zlíně, Fakulta aplikované informatiky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173123">
      <w:rPr>
        <w:noProof/>
      </w:rPr>
      <w:t>19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3DA6" w:rsidRDefault="00F03DA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2983D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363D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E62E7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5ED7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366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BEBEF2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9740DF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EC08A8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57A234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3433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 w15:restartNumberingAfterBreak="0">
    <w:nsid w:val="0964731A"/>
    <w:multiLevelType w:val="hybridMultilevel"/>
    <w:tmpl w:val="E99A7BCC"/>
    <w:lvl w:ilvl="0" w:tplc="854C4F50">
      <w:start w:val="1"/>
      <w:numFmt w:val="decimal"/>
      <w:pStyle w:val="Literatura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1E759C"/>
    <w:multiLevelType w:val="multilevel"/>
    <w:tmpl w:val="2542B3D2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2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F1157F6"/>
    <w:multiLevelType w:val="hybridMultilevel"/>
    <w:tmpl w:val="F40ABD9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1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25"/>
  </w:num>
  <w:num w:numId="3">
    <w:abstractNumId w:val="21"/>
  </w:num>
  <w:num w:numId="4">
    <w:abstractNumId w:val="32"/>
  </w:num>
  <w:num w:numId="5">
    <w:abstractNumId w:val="16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29"/>
  </w:num>
  <w:num w:numId="19">
    <w:abstractNumId w:val="30"/>
  </w:num>
  <w:num w:numId="20">
    <w:abstractNumId w:val="12"/>
  </w:num>
  <w:num w:numId="21">
    <w:abstractNumId w:val="23"/>
  </w:num>
  <w:num w:numId="22">
    <w:abstractNumId w:val="31"/>
  </w:num>
  <w:num w:numId="23">
    <w:abstractNumId w:val="18"/>
  </w:num>
  <w:num w:numId="24">
    <w:abstractNumId w:val="19"/>
  </w:num>
  <w:num w:numId="25">
    <w:abstractNumId w:val="24"/>
  </w:num>
  <w:num w:numId="26">
    <w:abstractNumId w:val="11"/>
  </w:num>
  <w:num w:numId="27">
    <w:abstractNumId w:val="26"/>
  </w:num>
  <w:num w:numId="28">
    <w:abstractNumId w:val="15"/>
  </w:num>
  <w:num w:numId="29">
    <w:abstractNumId w:val="22"/>
  </w:num>
  <w:num w:numId="30">
    <w:abstractNumId w:val="20"/>
  </w:num>
  <w:num w:numId="31">
    <w:abstractNumId w:val="28"/>
  </w:num>
  <w:num w:numId="32">
    <w:abstractNumId w:val="27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26"/>
    <w:rsid w:val="000B6148"/>
    <w:rsid w:val="00173123"/>
    <w:rsid w:val="001C3982"/>
    <w:rsid w:val="00284A00"/>
    <w:rsid w:val="00294C06"/>
    <w:rsid w:val="00404A59"/>
    <w:rsid w:val="00421D32"/>
    <w:rsid w:val="00503518"/>
    <w:rsid w:val="00517DE1"/>
    <w:rsid w:val="005C5202"/>
    <w:rsid w:val="006079D3"/>
    <w:rsid w:val="00656C60"/>
    <w:rsid w:val="00665CDD"/>
    <w:rsid w:val="006952F7"/>
    <w:rsid w:val="006B695F"/>
    <w:rsid w:val="008A30E1"/>
    <w:rsid w:val="00A94CAC"/>
    <w:rsid w:val="00AA722A"/>
    <w:rsid w:val="00AF59AD"/>
    <w:rsid w:val="00BC4172"/>
    <w:rsid w:val="00C206FE"/>
    <w:rsid w:val="00C20974"/>
    <w:rsid w:val="00CF4669"/>
    <w:rsid w:val="00D20326"/>
    <w:rsid w:val="00E047AD"/>
    <w:rsid w:val="00E37608"/>
    <w:rsid w:val="00E46530"/>
    <w:rsid w:val="00EB7485"/>
    <w:rsid w:val="00F0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C4D82A"/>
  <w15:chartTrackingRefBased/>
  <w15:docId w15:val="{DD39C779-32B7-473D-980E-BA124F4B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28"/>
      </w:numPr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pPr>
      <w:numPr>
        <w:ilvl w:val="4"/>
        <w:numId w:val="28"/>
      </w:num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pPr>
      <w:numPr>
        <w:ilvl w:val="5"/>
        <w:numId w:val="28"/>
      </w:num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pPr>
      <w:numPr>
        <w:ilvl w:val="6"/>
        <w:numId w:val="28"/>
      </w:num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pPr>
      <w:numPr>
        <w:ilvl w:val="8"/>
        <w:numId w:val="28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numPr>
        <w:numId w:val="0"/>
      </w:numPr>
      <w:ind w:left="851"/>
      <w:jc w:val="center"/>
    </w:pPr>
  </w:style>
  <w:style w:type="paragraph" w:customStyle="1" w:styleId="Literatura">
    <w:name w:val="Literatura"/>
    <w:basedOn w:val="Normln"/>
    <w:pPr>
      <w:numPr>
        <w:numId w:val="33"/>
      </w:numPr>
      <w:tabs>
        <w:tab w:val="right" w:pos="709"/>
        <w:tab w:val="left" w:pos="851"/>
      </w:tabs>
      <w:spacing w:before="60" w:after="60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uiPriority w:val="99"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semiHidden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customStyle="1" w:styleId="Rozvrendokumentu">
    <w:name w:val="Rozvržení dokumentu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94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A94CAC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CF4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ri\Downloads\sablonabp2020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sablonabp2020</Template>
  <TotalTime>5</TotalTime>
  <Pages>14</Pages>
  <Words>363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-- Diplomová práce (fai)</vt:lpstr>
    </vt:vector>
  </TitlesOfParts>
  <Company>FaME UTB ve Zlíně</Company>
  <LinksUpToDate>false</LinksUpToDate>
  <CharactersWithSpaces>2505</CharactersWithSpaces>
  <SharedDoc>false</SharedDoc>
  <HLinks>
    <vt:vector size="126" baseType="variant">
      <vt:variant>
        <vt:i4>1310779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_Toc120888211</vt:lpwstr>
      </vt:variant>
      <vt:variant>
        <vt:i4>1310779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_Toc120888210</vt:lpwstr>
      </vt:variant>
      <vt:variant>
        <vt:i4>1376315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_Toc120888209</vt:lpwstr>
      </vt:variant>
      <vt:variant>
        <vt:i4>1376315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_Toc120888208</vt:lpwstr>
      </vt:variant>
      <vt:variant>
        <vt:i4>1376315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_Toc120888207</vt:lpwstr>
      </vt:variant>
      <vt:variant>
        <vt:i4>1376315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_Toc120888206</vt:lpwstr>
      </vt:variant>
      <vt:variant>
        <vt:i4>1376315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_Toc120888205</vt:lpwstr>
      </vt:variant>
      <vt:variant>
        <vt:i4>1376315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_Toc120888204</vt:lpwstr>
      </vt:variant>
      <vt:variant>
        <vt:i4>1376315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_Toc120888203</vt:lpwstr>
      </vt:variant>
      <vt:variant>
        <vt:i4>1376315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_Toc120888202</vt:lpwstr>
      </vt:variant>
      <vt:variant>
        <vt:i4>1376315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_Toc120888201</vt:lpwstr>
      </vt:variant>
      <vt:variant>
        <vt:i4>1376315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_Toc120888200</vt:lpwstr>
      </vt:variant>
      <vt:variant>
        <vt:i4>1835064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_Toc120888199</vt:lpwstr>
      </vt:variant>
      <vt:variant>
        <vt:i4>1835064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_Toc120888198</vt:lpwstr>
      </vt:variant>
      <vt:variant>
        <vt:i4>1835064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_Toc120888197</vt:lpwstr>
      </vt:variant>
      <vt:variant>
        <vt:i4>1835064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_Toc120888196</vt:lpwstr>
      </vt:variant>
      <vt:variant>
        <vt:i4>1835064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_Toc120888195</vt:lpwstr>
      </vt:variant>
      <vt:variant>
        <vt:i4>1835064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_Toc120888194</vt:lpwstr>
      </vt:variant>
      <vt:variant>
        <vt:i4>1835064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_Toc120888193</vt:lpwstr>
      </vt:variant>
      <vt:variant>
        <vt:i4>1835064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_Toc120888192</vt:lpwstr>
      </vt:variant>
      <vt:variant>
        <vt:i4>1835064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_Toc120888191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-- Diplomová práce (fai)</dc:title>
  <dc:subject/>
  <dc:creator>Jiri</dc:creator>
  <cp:keywords/>
  <dc:description/>
  <cp:lastModifiedBy>Jiri</cp:lastModifiedBy>
  <cp:revision>1</cp:revision>
  <cp:lastPrinted>2004-11-12T22:05:00Z</cp:lastPrinted>
  <dcterms:created xsi:type="dcterms:W3CDTF">2021-05-17T09:14:00Z</dcterms:created>
  <dcterms:modified xsi:type="dcterms:W3CDTF">2021-05-17T09:19:00Z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